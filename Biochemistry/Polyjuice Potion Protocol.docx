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87A82" w:rsidRPr="00BE692C" w:rsidRDefault="00087A82" w:rsidP="00087A8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14:paraId="4E4725E8" w14:textId="5E8D93C4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786AB937" w14:textId="77777777" w:rsidR="00DF79EC" w:rsidRPr="00BE692C" w:rsidRDefault="00DF79EC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u w:val="single"/>
        </w:rPr>
      </w:pPr>
    </w:p>
    <w:p w14:paraId="0A37501D" w14:textId="1AE8583B" w:rsidR="00491C12" w:rsidRPr="00BE692C" w:rsidRDefault="00DF79EC">
      <w:pPr>
        <w:rPr>
          <w:rFonts w:ascii="Arial" w:hAnsi="Arial" w:cs="Arial"/>
        </w:rPr>
      </w:pPr>
      <w:r w:rsidRPr="00BE692C">
        <w:rPr>
          <w:rFonts w:ascii="Arial" w:hAnsi="Arial" w:cs="Arial"/>
        </w:rPr>
        <w:t>The Polyjuice Potion was a potion that allowed the drinker to assume the form of someone else. It was a highly complicated, challenging, and time-consuming potion. Polyjuice Potion was so complicated that even adult witches and wizards struggled to brew it correctly</w:t>
      </w:r>
    </w:p>
    <w:p w14:paraId="4687655D" w14:textId="77777777" w:rsidR="00DF79EC" w:rsidRPr="00BE692C" w:rsidRDefault="00DF79EC">
      <w:pPr>
        <w:rPr>
          <w:rFonts w:ascii="Arial" w:hAnsi="Arial" w:cs="Arial"/>
        </w:rPr>
      </w:pPr>
    </w:p>
    <w:p w14:paraId="5DAB6C7B" w14:textId="0BB3608C" w:rsidR="00087A82" w:rsidRPr="00BE692C" w:rsidRDefault="00087A82" w:rsidP="00DF79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46EEBD88" w14:textId="16BDD57A" w:rsidR="00DF79EC" w:rsidRPr="00BE692C" w:rsidRDefault="00DF79EC">
      <w:pPr>
        <w:rPr>
          <w:rFonts w:ascii="Arial" w:hAnsi="Arial" w:cs="Arial"/>
        </w:rPr>
      </w:pPr>
      <w:proofErr w:type="spellStart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>Moste</w:t>
      </w:r>
      <w:proofErr w:type="spellEnd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 xml:space="preserve"> </w:t>
      </w:r>
      <w:proofErr w:type="spellStart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>Potente</w:t>
      </w:r>
      <w:proofErr w:type="spellEnd"/>
      <w:r w:rsidRPr="00BE692C">
        <w:rPr>
          <w:rFonts w:ascii="Arial" w:hAnsi="Arial" w:cs="Arial"/>
          <w:b/>
          <w:bCs/>
          <w:i/>
          <w:iCs/>
          <w:color w:val="3A3A3A"/>
          <w:bdr w:val="none" w:sz="0" w:space="0" w:color="auto" w:frame="1"/>
        </w:rPr>
        <w:t xml:space="preserve"> Potions </w:t>
      </w:r>
      <w:r w:rsidRPr="00BE692C">
        <w:rPr>
          <w:rFonts w:ascii="Arial" w:hAnsi="Arial" w:cs="Arial"/>
          <w:color w:val="3A3A3A"/>
          <w:bdr w:val="none" w:sz="0" w:space="0" w:color="auto" w:frame="1"/>
        </w:rPr>
        <w:t xml:space="preserve">by Phineas </w:t>
      </w:r>
      <w:proofErr w:type="spellStart"/>
      <w:r w:rsidRPr="00BE692C">
        <w:rPr>
          <w:rFonts w:ascii="Arial" w:hAnsi="Arial" w:cs="Arial"/>
          <w:color w:val="3A3A3A"/>
          <w:bdr w:val="none" w:sz="0" w:space="0" w:color="auto" w:frame="1"/>
        </w:rPr>
        <w:t>Bourne</w:t>
      </w:r>
      <w:proofErr w:type="spellEnd"/>
    </w:p>
    <w:p w14:paraId="0F58D48C" w14:textId="77777777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Need more help?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15FA9CEC" w14:textId="7644CBA6" w:rsidR="00087A82" w:rsidRPr="00BE692C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BE692C">
        <w:rPr>
          <w:rStyle w:val="normaltextrun"/>
          <w:rFonts w:ascii="Arial" w:hAnsi="Arial" w:cs="Arial"/>
          <w:sz w:val="22"/>
          <w:szCs w:val="22"/>
        </w:rPr>
        <w:t xml:space="preserve">Check the resources, and then see </w:t>
      </w:r>
      <w:r w:rsidR="00DF79EC" w:rsidRPr="00BE692C">
        <w:rPr>
          <w:rStyle w:val="normaltextrun"/>
          <w:rFonts w:ascii="Arial" w:hAnsi="Arial" w:cs="Arial"/>
          <w:sz w:val="22"/>
          <w:szCs w:val="22"/>
        </w:rPr>
        <w:t>Horace Slughorn</w:t>
      </w:r>
      <w:r w:rsidRPr="00BE692C">
        <w:rPr>
          <w:rStyle w:val="eop"/>
          <w:rFonts w:ascii="Arial" w:hAnsi="Arial" w:cs="Arial"/>
          <w:sz w:val="22"/>
          <w:szCs w:val="22"/>
        </w:rPr>
        <w:t> </w:t>
      </w:r>
    </w:p>
    <w:p w14:paraId="0B034303" w14:textId="11697F1C" w:rsidR="00C82955" w:rsidRDefault="00C82955">
      <w:pPr>
        <w:rPr>
          <w:rFonts w:ascii="Arial" w:hAnsi="Arial" w:cs="Arial"/>
        </w:rPr>
      </w:pPr>
    </w:p>
    <w:p w14:paraId="424BD510" w14:textId="5C09CCC5" w:rsidR="00C82955" w:rsidRDefault="00C82955" w:rsidP="00C8295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Ingredients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173E0B7F" w14:textId="7F0186CA" w:rsidR="00C82955" w:rsidRDefault="00C82955">
      <w:pPr>
        <w:rPr>
          <w:rFonts w:ascii="Arial" w:hAnsi="Arial" w:cs="Arial"/>
        </w:rPr>
      </w:pPr>
    </w:p>
    <w:p w14:paraId="789D02CB" w14:textId="470A2465" w:rsidR="00C82955" w:rsidRPr="00BE692C" w:rsidRDefault="00C829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Fluxweed</w:t>
      </w:r>
      <w:proofErr w:type="spellEnd"/>
      <w:r>
        <w:rPr>
          <w:rFonts w:ascii="Arial" w:hAnsi="Arial" w:cs="Arial"/>
        </w:rPr>
        <w:t>, Knotgrass, Lacewing flies, Leeches, Horn of Bicorn, Boomslang skin, and a piece of the person you’re turning into.</w:t>
      </w:r>
    </w:p>
    <w:p w14:paraId="77180960" w14:textId="6665B5D7"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  <w:r w:rsidRPr="00BE692C"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 w:rsidRPr="00BE692C"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14:paraId="66FDD770" w14:textId="333ED7D4" w:rsidR="00C82955" w:rsidRDefault="00C82955" w:rsidP="00087A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</w:p>
    <w:p w14:paraId="0CEAA853" w14:textId="095E7385" w:rsidR="00C82955" w:rsidRPr="00BE692C" w:rsidRDefault="00C82955" w:rsidP="00087A8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u w:val="single"/>
        </w:rPr>
      </w:pPr>
    </w:p>
    <w:p w14:paraId="6A05A809" w14:textId="7CB60DDD" w:rsidR="00087A82" w:rsidRPr="00BE692C" w:rsidRDefault="00087A82">
      <w:pPr>
        <w:rPr>
          <w:rFonts w:ascii="Arial" w:hAnsi="Arial" w:cs="Arial"/>
        </w:rPr>
      </w:pPr>
    </w:p>
    <w:p w14:paraId="621762C6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1, step one</w:t>
      </w:r>
    </w:p>
    <w:p w14:paraId="363535B9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 xml:space="preserve">Add 3 measures of </w:t>
      </w:r>
      <w:proofErr w:type="spellStart"/>
      <w:r w:rsidRPr="00BE692C">
        <w:rPr>
          <w:rFonts w:ascii="Arial" w:hAnsi="Arial" w:cs="Arial"/>
        </w:rPr>
        <w:t>fluxweed</w:t>
      </w:r>
      <w:proofErr w:type="spellEnd"/>
      <w:r w:rsidRPr="00BE692C">
        <w:rPr>
          <w:rFonts w:ascii="Arial" w:hAnsi="Arial" w:cs="Arial"/>
        </w:rPr>
        <w:t xml:space="preserve"> to the cauldron (must have been picked on a full moon).</w:t>
      </w:r>
    </w:p>
    <w:p w14:paraId="325AD459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2 bundles of knotgrass to the cauldron.</w:t>
      </w:r>
    </w:p>
    <w:p w14:paraId="61912183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Stir 4 times, clockwise.</w:t>
      </w:r>
    </w:p>
    <w:p w14:paraId="17BF8DDC" w14:textId="656FDBE4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then let potion brew for 80 minutes (for a Pewter Cauldron. A Brass Cauldron will only require 68, and a copper one only 60.</w:t>
      </w:r>
    </w:p>
    <w:p w14:paraId="2AB200A6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1, step two</w:t>
      </w:r>
    </w:p>
    <w:p w14:paraId="09CF9DF9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4 leeches to the cauldron.</w:t>
      </w:r>
    </w:p>
    <w:p w14:paraId="7CEC1FBD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2 scoops of lacewing flies to the mortar, crush to a fine paste, then add 2 measures of the crushed lacewings to the cauldron.</w:t>
      </w:r>
    </w:p>
    <w:p w14:paraId="098A7E0A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Heat for 30 seconds on a low heat.</w:t>
      </w:r>
    </w:p>
    <w:p w14:paraId="2111FA29" w14:textId="20196D0F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to complete this stage of the potion.</w:t>
      </w:r>
    </w:p>
    <w:p w14:paraId="49B6B708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2, step one</w:t>
      </w:r>
    </w:p>
    <w:p w14:paraId="01989A55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3 measures of boomslang skin to the cauldron.</w:t>
      </w:r>
    </w:p>
    <w:p w14:paraId="56655BFC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lastRenderedPageBreak/>
        <w:t>Add 1 measure of bicorn horn to the mortar, crush to a fine powder, then add one measure of the crushed horn to the cauldron.</w:t>
      </w:r>
    </w:p>
    <w:p w14:paraId="0986B9BA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Heat for 20 seconds at a high temperature.</w:t>
      </w:r>
    </w:p>
    <w:p w14:paraId="108FD815" w14:textId="0BD810BF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then let potion brew for 24 hours (for a Pewter Cauldron. A Brass Cauldron will only require 1224 minutes, and a copper one only 18 hours).</w:t>
      </w:r>
    </w:p>
    <w:p w14:paraId="79616A5A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Part 2, step two</w:t>
      </w:r>
    </w:p>
    <w:p w14:paraId="2939FEE6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Add 1 additional scoop of lacewings to the cauldron.</w:t>
      </w:r>
    </w:p>
    <w:p w14:paraId="30F48F4D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Stir 3 times, counter-clockwise.</w:t>
      </w:r>
    </w:p>
    <w:p w14:paraId="312A5D55" w14:textId="77777777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Split potion into multiple doses, if desired, then add the pieces of the person you wish to become.</w:t>
      </w:r>
    </w:p>
    <w:p w14:paraId="6F3ECCB2" w14:textId="617E9979" w:rsidR="00BE692C" w:rsidRPr="00BE692C" w:rsidRDefault="00BE692C" w:rsidP="00BE692C">
      <w:pPr>
        <w:rPr>
          <w:rFonts w:ascii="Arial" w:hAnsi="Arial" w:cs="Arial"/>
        </w:rPr>
      </w:pPr>
      <w:r w:rsidRPr="00BE692C">
        <w:rPr>
          <w:rFonts w:ascii="Arial" w:hAnsi="Arial" w:cs="Arial"/>
        </w:rPr>
        <w:t>Wave your wand to complete the potion.</w:t>
      </w:r>
    </w:p>
    <w:sectPr w:rsidR="00BE692C" w:rsidRPr="00BE692C" w:rsidSect="00087A82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2AFA" w14:textId="77777777" w:rsidR="00423B39" w:rsidRDefault="00423B39" w:rsidP="00087A82">
      <w:pPr>
        <w:spacing w:after="0" w:line="240" w:lineRule="auto"/>
      </w:pPr>
      <w:r>
        <w:separator/>
      </w:r>
    </w:p>
  </w:endnote>
  <w:endnote w:type="continuationSeparator" w:id="0">
    <w:p w14:paraId="446796A4" w14:textId="77777777" w:rsidR="00423B39" w:rsidRDefault="00423B39" w:rsidP="0008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388281"/>
      <w:docPartObj>
        <w:docPartGallery w:val="Page Numbers (Bottom of Page)"/>
        <w:docPartUnique/>
      </w:docPartObj>
    </w:sdtPr>
    <w:sdtContent>
      <w:sdt>
        <w:sdtPr>
          <w:id w:val="-251117644"/>
          <w:docPartObj>
            <w:docPartGallery w:val="Page Numbers (Top of Page)"/>
            <w:docPartUnique/>
          </w:docPartObj>
        </w:sdtPr>
        <w:sdtContent>
          <w:p w14:paraId="26145BF4" w14:textId="77777777" w:rsidR="00B968BF" w:rsidRDefault="00B968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E4B5B7" w14:textId="77777777" w:rsidR="00B968BF" w:rsidRDefault="00B9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2785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CA4B3B" w14:textId="77777777" w:rsidR="00087A82" w:rsidRDefault="00087A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0A4E5D" w14:textId="77777777" w:rsidR="00087A82" w:rsidRDefault="0008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57E7" w14:textId="77777777" w:rsidR="00423B39" w:rsidRDefault="00423B39" w:rsidP="00087A82">
      <w:pPr>
        <w:spacing w:after="0" w:line="240" w:lineRule="auto"/>
      </w:pPr>
      <w:r>
        <w:separator/>
      </w:r>
    </w:p>
  </w:footnote>
  <w:footnote w:type="continuationSeparator" w:id="0">
    <w:p w14:paraId="2F00418C" w14:textId="77777777" w:rsidR="00423B39" w:rsidRDefault="00423B39" w:rsidP="0008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5F51" w14:textId="5385D6C3" w:rsidR="00087A82" w:rsidRDefault="00DF79EC" w:rsidP="00087A82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b/>
        <w:bCs/>
        <w:sz w:val="36"/>
        <w:szCs w:val="36"/>
        <w:u w:val="single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>Polyjuice Potion</w:t>
    </w:r>
  </w:p>
  <w:p w14:paraId="19219836" w14:textId="77777777" w:rsidR="00087A82" w:rsidRDefault="00087A82" w:rsidP="00087A8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</w:p>
  <w:p w14:paraId="296FEF7D" w14:textId="77777777" w:rsidR="00087A82" w:rsidRDefault="00087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99F"/>
    <w:multiLevelType w:val="hybridMultilevel"/>
    <w:tmpl w:val="5740BCEC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7D85"/>
    <w:multiLevelType w:val="hybridMultilevel"/>
    <w:tmpl w:val="72000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038F"/>
    <w:multiLevelType w:val="hybridMultilevel"/>
    <w:tmpl w:val="B2027E28"/>
    <w:lvl w:ilvl="0" w:tplc="9AE4B0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E51C0"/>
    <w:multiLevelType w:val="hybridMultilevel"/>
    <w:tmpl w:val="CCCEB062"/>
    <w:lvl w:ilvl="0" w:tplc="C9182E7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65062"/>
    <w:multiLevelType w:val="hybridMultilevel"/>
    <w:tmpl w:val="FE6614F6"/>
    <w:lvl w:ilvl="0" w:tplc="9AE4B0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24B7"/>
    <w:multiLevelType w:val="hybridMultilevel"/>
    <w:tmpl w:val="B2027E28"/>
    <w:lvl w:ilvl="0" w:tplc="9AE4B0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0472">
    <w:abstractNumId w:val="1"/>
  </w:num>
  <w:num w:numId="2" w16cid:durableId="1046493329">
    <w:abstractNumId w:val="0"/>
  </w:num>
  <w:num w:numId="3" w16cid:durableId="919558110">
    <w:abstractNumId w:val="2"/>
  </w:num>
  <w:num w:numId="4" w16cid:durableId="413746382">
    <w:abstractNumId w:val="5"/>
  </w:num>
  <w:num w:numId="5" w16cid:durableId="920985483">
    <w:abstractNumId w:val="3"/>
  </w:num>
  <w:num w:numId="6" w16cid:durableId="522129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80"/>
    <w:rsid w:val="00064438"/>
    <w:rsid w:val="00087A82"/>
    <w:rsid w:val="00385BC1"/>
    <w:rsid w:val="00423B39"/>
    <w:rsid w:val="00474680"/>
    <w:rsid w:val="00647745"/>
    <w:rsid w:val="008602AD"/>
    <w:rsid w:val="00891D2B"/>
    <w:rsid w:val="00990315"/>
    <w:rsid w:val="009D5F4F"/>
    <w:rsid w:val="00B5544C"/>
    <w:rsid w:val="00B800E3"/>
    <w:rsid w:val="00B968BF"/>
    <w:rsid w:val="00BE692C"/>
    <w:rsid w:val="00C17E80"/>
    <w:rsid w:val="00C21DAC"/>
    <w:rsid w:val="00C82955"/>
    <w:rsid w:val="00DF79EC"/>
    <w:rsid w:val="1042620B"/>
    <w:rsid w:val="139CF3F9"/>
    <w:rsid w:val="1AFB37CB"/>
    <w:rsid w:val="1CD2D2A9"/>
    <w:rsid w:val="1E31012E"/>
    <w:rsid w:val="1FEA0CC0"/>
    <w:rsid w:val="2C14118F"/>
    <w:rsid w:val="4C568024"/>
    <w:rsid w:val="5C48AB33"/>
    <w:rsid w:val="723BB797"/>
    <w:rsid w:val="73FCB912"/>
    <w:rsid w:val="75C7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E48A5"/>
  <w15:chartTrackingRefBased/>
  <w15:docId w15:val="{A9D17C74-D280-42A3-BF83-9C96B2AC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7A82"/>
  </w:style>
  <w:style w:type="paragraph" w:styleId="Header">
    <w:name w:val="header"/>
    <w:basedOn w:val="Normal"/>
    <w:link w:val="Head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A82"/>
  </w:style>
  <w:style w:type="paragraph" w:styleId="Footer">
    <w:name w:val="footer"/>
    <w:basedOn w:val="Normal"/>
    <w:link w:val="Foot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A82"/>
  </w:style>
  <w:style w:type="character" w:customStyle="1" w:styleId="eop">
    <w:name w:val="eop"/>
    <w:basedOn w:val="DefaultParagraphFont"/>
    <w:rsid w:val="00087A82"/>
  </w:style>
  <w:style w:type="paragraph" w:styleId="ListParagraph">
    <w:name w:val="List Paragraph"/>
    <w:basedOn w:val="Normal"/>
    <w:uiPriority w:val="34"/>
    <w:qFormat/>
    <w:rsid w:val="0047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bell\Documents\Custom%20Office%20Templates\Protoc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abArchives xmlns:xsi="http://www.w3.org/2001/XMLSchema-instance" xmlns:xsd="http://www.w3.org/2001/XMLSchema">
  <BaseUri>https://mynotebook.labarchives.com</BaseUri>
  <eid>MzUyLjN8NjczMzIxLzI3MS9FbnRyeVBhcnQvNDYwNTQxOTI3fDg5NC4z</eid>
  <version>1</version>
  <updated-at>2022-02-14T15:40:15-05:00</updated-at>
</LabArchiv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MzUyLjN8NjczMzIxLzI3MS9FbnRyeVBhcnQvNDYwNTQxOTI3fDg5NC4z</eid>
  <version>1</version>
  <updated-at>2022-02-14T15:40:15-05:00</updated-at>
</LabArchives>
</file>

<file path=customXml/itemProps1.xml><?xml version="1.0" encoding="utf-8"?>
<ds:datastoreItem xmlns:ds="http://schemas.openxmlformats.org/officeDocument/2006/customXml" ds:itemID="{A7541A85-9D77-4145-8310-1824AE670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AD0BF6-C1C9-40BC-B35B-C36D621C0F4A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DF85E5A9-59F4-4987-87CB-96A31AD22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AD0BF6-C1C9-40BC-B35B-C36D621C0F4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 Template</Template>
  <TotalTime>4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Gulbulak, Utku</cp:lastModifiedBy>
  <cp:revision>5</cp:revision>
  <dcterms:created xsi:type="dcterms:W3CDTF">2019-06-06T21:25:00Z</dcterms:created>
  <dcterms:modified xsi:type="dcterms:W3CDTF">2023-03-15T13:32:00Z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GrammarlyDocumentId">
    <vt:lpwstr>aa7d1ea887f5b82660d31d450f951a0ae2fac650001d98b089d8eeadf1e7f794</vt:lpwstr>
  </property>
</Properties>
</file>